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0C" w:rsidRDefault="00C31B0C" w:rsidP="00E86718">
      <w:pPr>
        <w:pStyle w:val="Prrafodelista"/>
        <w:numPr>
          <w:ilvl w:val="0"/>
          <w:numId w:val="2"/>
        </w:numPr>
        <w:spacing w:after="0"/>
      </w:pPr>
      <w:r>
        <w:t xml:space="preserve">CONSULTE LA ILUSTRACIÓN. </w:t>
      </w:r>
      <w:r w:rsidR="003157A4">
        <w:t>¿CUAL DE LOS</w:t>
      </w:r>
      <w:r>
        <w:t xml:space="preserve"> VALOR</w:t>
      </w:r>
      <w:r w:rsidR="003157A4">
        <w:t>ES</w:t>
      </w:r>
      <w:r>
        <w:t xml:space="preserve"> RESALTADO</w:t>
      </w:r>
      <w:r w:rsidR="003157A4">
        <w:t>S</w:t>
      </w:r>
      <w:r>
        <w:t xml:space="preserve"> REPRESENTA UNA RED DE DESTINO ESPECÍFICA EN LA TABLA DE ENRUTAMIENTO?</w:t>
      </w:r>
    </w:p>
    <w:p w:rsidR="00C31B0C" w:rsidRDefault="00C31B0C" w:rsidP="00E86718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>
            <wp:extent cx="5040000" cy="1417556"/>
            <wp:effectExtent l="0" t="0" r="8255" b="0"/>
            <wp:docPr id="17" name="Imagen 17" descr="C:\Users\Windows\Documents\ISTEA\Eficiencia de Redes\FINAL\2-Examen-Final-C-CC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:\Users\Windows\Documents\ISTEA\Eficiencia de Redes\FINAL\2-Examen-Final-C-CCNA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1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0C" w:rsidRDefault="00112D5D" w:rsidP="00EF0CE5">
      <w:pPr>
        <w:spacing w:after="0"/>
        <w:ind w:left="1416"/>
      </w:pPr>
      <w:sdt>
        <w:sdtPr>
          <w:id w:val="1204600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172.16.100.2</w:t>
      </w:r>
    </w:p>
    <w:p w:rsidR="00C31B0C" w:rsidRDefault="00112D5D" w:rsidP="00EF0CE5">
      <w:pPr>
        <w:spacing w:after="0"/>
        <w:ind w:left="1416"/>
      </w:pPr>
      <w:sdt>
        <w:sdtPr>
          <w:id w:val="-1745482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110</w:t>
      </w:r>
    </w:p>
    <w:p w:rsidR="00C31B0C" w:rsidRDefault="00112D5D" w:rsidP="00EF0CE5">
      <w:pPr>
        <w:spacing w:after="0"/>
        <w:ind w:left="1416"/>
      </w:pPr>
      <w:sdt>
        <w:sdtPr>
          <w:id w:val="-1427028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172.16.100.128</w:t>
      </w:r>
    </w:p>
    <w:p w:rsidR="00C31B0C" w:rsidRDefault="00112D5D" w:rsidP="00EF0CE5">
      <w:pPr>
        <w:spacing w:after="0"/>
        <w:ind w:left="1416"/>
      </w:pPr>
      <w:sdt>
        <w:sdtPr>
          <w:id w:val="-837916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0.0.0.0</w:t>
      </w:r>
    </w:p>
    <w:p w:rsidR="00C31B0C" w:rsidRDefault="00112D5D" w:rsidP="00EF0CE5">
      <w:pPr>
        <w:spacing w:after="0"/>
        <w:ind w:left="1416"/>
      </w:pPr>
      <w:sdt>
        <w:sdtPr>
          <w:id w:val="1131740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B0C">
            <w:rPr>
              <w:rFonts w:ascii="MS Gothic" w:eastAsia="MS Gothic" w:hAnsi="MS Gothic" w:hint="eastAsia"/>
            </w:rPr>
            <w:t>☐</w:t>
          </w:r>
        </w:sdtContent>
      </w:sdt>
      <w:r w:rsidR="00C31B0C">
        <w:t>791</w:t>
      </w:r>
    </w:p>
    <w:p w:rsidR="00C31B0C" w:rsidRDefault="00C31B0C" w:rsidP="00C31B0C">
      <w:pPr>
        <w:spacing w:after="0"/>
      </w:pPr>
    </w:p>
    <w:p w:rsidR="00C31B0C" w:rsidRDefault="00E86718" w:rsidP="00E86718">
      <w:pPr>
        <w:pStyle w:val="Prrafodelista"/>
        <w:numPr>
          <w:ilvl w:val="0"/>
          <w:numId w:val="2"/>
        </w:numPr>
        <w:spacing w:after="0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3120" behindDoc="1" locked="0" layoutInCell="1" allowOverlap="1" wp14:anchorId="4DFC4A47" wp14:editId="62BA58A9">
            <wp:simplePos x="0" y="0"/>
            <wp:positionH relativeFrom="column">
              <wp:posOffset>245745</wp:posOffset>
            </wp:positionH>
            <wp:positionV relativeFrom="paragraph">
              <wp:posOffset>588645</wp:posOffset>
            </wp:positionV>
            <wp:extent cx="2209800" cy="1290955"/>
            <wp:effectExtent l="0" t="0" r="0" b="4445"/>
            <wp:wrapThrough wrapText="bothSides">
              <wp:wrapPolygon edited="0">
                <wp:start x="0" y="0"/>
                <wp:lineTo x="0" y="21356"/>
                <wp:lineTo x="21414" y="21356"/>
                <wp:lineTo x="21414" y="0"/>
                <wp:lineTo x="0" y="0"/>
              </wp:wrapPolygon>
            </wp:wrapThrough>
            <wp:docPr id="18" name="Imagen 18" descr="C:\Users\Windows\Documents\ISTEA\Eficiencia de Redes\FINAL\46-Examen-Final-C-CC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Windows\Documents\ISTEA\Eficiencia de Redes\FINAL\46-Examen-Final-C-CCNA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B0C">
        <w:t>C</w:t>
      </w:r>
      <w:r w:rsidR="003157A4">
        <w:t xml:space="preserve">ONSULTE LA ILUSTRACIÓN. ¿QUE </w:t>
      </w:r>
      <w:r w:rsidR="00C31B0C">
        <w:t>HOSTS RECIBIRÁN SOLICITUDES ARP DEL HOST A,</w:t>
      </w:r>
      <w:r w:rsidR="003157A4">
        <w:t xml:space="preserve"> SUPONIENDO QUE EL PUERTO FA0/</w:t>
      </w:r>
      <w:r w:rsidR="00C31B0C">
        <w:t>4 EN AMBOS SWITCHES ESTÁ CONFIGURADO PARA TRANSPO</w:t>
      </w:r>
      <w:r>
        <w:t>RTAR TRÁFICO PARA VARIAS VLANS?</w:t>
      </w:r>
      <w:r w:rsidR="00C31B0C" w:rsidRPr="00C31B0C">
        <w:rPr>
          <w:noProof/>
          <w:lang w:eastAsia="es-AR"/>
        </w:rPr>
        <w:t xml:space="preserve"> </w:t>
      </w:r>
    </w:p>
    <w:p w:rsidR="00C31B0C" w:rsidRPr="00320A2E" w:rsidRDefault="00112D5D" w:rsidP="00E86718">
      <w:pPr>
        <w:spacing w:after="0"/>
        <w:rPr>
          <w:lang w:val="en-US"/>
        </w:rPr>
      </w:pPr>
      <w:sdt>
        <w:sdtPr>
          <w:rPr>
            <w:lang w:val="en-US"/>
          </w:rPr>
          <w:id w:val="-498040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 w:rsidRPr="00320A2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E</w:t>
      </w:r>
    </w:p>
    <w:p w:rsidR="00C31B0C" w:rsidRPr="00320A2E" w:rsidRDefault="00112D5D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-1397736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F</w:t>
      </w:r>
    </w:p>
    <w:p w:rsidR="00C31B0C" w:rsidRPr="00320A2E" w:rsidRDefault="00112D5D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-1858575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 w:rsidRPr="00320A2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G</w:t>
      </w:r>
    </w:p>
    <w:p w:rsidR="00C31B0C" w:rsidRPr="00320A2E" w:rsidRDefault="00112D5D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128285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 w:rsidRPr="00320A2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B</w:t>
      </w:r>
    </w:p>
    <w:p w:rsidR="00C31B0C" w:rsidRPr="00320A2E" w:rsidRDefault="00112D5D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2047254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D</w:t>
      </w:r>
    </w:p>
    <w:p w:rsidR="00C31B0C" w:rsidRPr="00320A2E" w:rsidRDefault="00112D5D" w:rsidP="00E86718">
      <w:pPr>
        <w:spacing w:after="0"/>
        <w:ind w:left="708"/>
        <w:rPr>
          <w:lang w:val="en-US"/>
        </w:rPr>
      </w:pPr>
      <w:sdt>
        <w:sdtPr>
          <w:rPr>
            <w:lang w:val="en-US"/>
          </w:rPr>
          <w:id w:val="451292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C31B0C" w:rsidRPr="00320A2E">
        <w:rPr>
          <w:lang w:val="en-US"/>
        </w:rPr>
        <w:t>Host C</w:t>
      </w:r>
    </w:p>
    <w:p w:rsidR="00E86718" w:rsidRPr="00320A2E" w:rsidRDefault="00E86718" w:rsidP="00C31B0C">
      <w:pPr>
        <w:spacing w:after="0"/>
        <w:rPr>
          <w:lang w:val="en-US"/>
        </w:rPr>
      </w:pPr>
    </w:p>
    <w:p w:rsidR="00C31B0C" w:rsidRDefault="00E86718" w:rsidP="00E86718">
      <w:pPr>
        <w:pStyle w:val="Prrafodelista"/>
        <w:numPr>
          <w:ilvl w:val="0"/>
          <w:numId w:val="2"/>
        </w:numPr>
        <w:spacing w:after="0"/>
      </w:pPr>
      <w:r>
        <w:rPr>
          <w:noProof/>
          <w:lang w:eastAsia="es-AR"/>
        </w:rPr>
        <w:drawing>
          <wp:anchor distT="0" distB="0" distL="114300" distR="114300" simplePos="0" relativeHeight="251654144" behindDoc="1" locked="0" layoutInCell="1" allowOverlap="1" wp14:anchorId="7EE33EA4" wp14:editId="6EE715BB">
            <wp:simplePos x="0" y="0"/>
            <wp:positionH relativeFrom="column">
              <wp:posOffset>222885</wp:posOffset>
            </wp:positionH>
            <wp:positionV relativeFrom="paragraph">
              <wp:posOffset>199390</wp:posOffset>
            </wp:positionV>
            <wp:extent cx="3299460" cy="2231390"/>
            <wp:effectExtent l="0" t="0" r="0" b="0"/>
            <wp:wrapTopAndBottom/>
            <wp:docPr id="19" name="Imagen 19" descr="C:\Users\Windows\Documents\ISTEA\Eficiencia de Redes\FINAL\4-Examen-Final-C-CC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:\Users\Windows\Documents\ISTEA\Eficiencia de Redes\FINAL\4-Examen-Final-C-CCNA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B0C">
        <w:t>¿QUÉ COMANDO CREARÁ UNA RUTA ESTÁTICA EN R2 PARA LLEGAR A LA PC B?</w:t>
      </w:r>
    </w:p>
    <w:p w:rsidR="00C31B0C" w:rsidRPr="00C31B0C" w:rsidRDefault="00112D5D" w:rsidP="00EF0CE5">
      <w:pPr>
        <w:spacing w:after="0"/>
        <w:ind w:left="708" w:firstLine="708"/>
        <w:rPr>
          <w:lang w:val="en-US"/>
        </w:rPr>
      </w:pPr>
      <w:sdt>
        <w:sdtPr>
          <w:rPr>
            <w:lang w:val="en-US"/>
          </w:rPr>
          <w:id w:val="953367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gramEnd"/>
      <w:r w:rsidR="00C31B0C" w:rsidRPr="00C31B0C">
        <w:rPr>
          <w:lang w:val="en-US"/>
        </w:rPr>
        <w:t>config)# ip route 172.16.2.1 255.255.255.0 172.16.3.1</w:t>
      </w:r>
    </w:p>
    <w:p w:rsidR="00C31B0C" w:rsidRPr="00C31B0C" w:rsidRDefault="00112D5D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577183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gramEnd"/>
      <w:r w:rsidR="00C31B0C" w:rsidRPr="00C31B0C">
        <w:rPr>
          <w:lang w:val="en-US"/>
        </w:rPr>
        <w:t>config)# ip route 172.16.2.0 255.255.255.0 172.16.3.1</w:t>
      </w:r>
    </w:p>
    <w:p w:rsidR="00C31B0C" w:rsidRPr="00C31B0C" w:rsidRDefault="00112D5D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041862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gramEnd"/>
      <w:r w:rsidR="00C31B0C" w:rsidRPr="00C31B0C">
        <w:rPr>
          <w:lang w:val="en-US"/>
        </w:rPr>
        <w:t>config)# ip route 172.16.2.0 255.255.255.0 172.16.2.254</w:t>
      </w:r>
    </w:p>
    <w:p w:rsidR="00C31B0C" w:rsidRPr="00C31B0C" w:rsidRDefault="00112D5D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989536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R2(</w:t>
      </w:r>
      <w:proofErr w:type="gramEnd"/>
      <w:r w:rsidR="00C31B0C" w:rsidRPr="00C31B0C">
        <w:rPr>
          <w:lang w:val="en-US"/>
        </w:rPr>
        <w:t>config)# ip route 172.16.3.0 255.255.255.0 172.16.2.254</w:t>
      </w:r>
    </w:p>
    <w:p w:rsidR="00C31B0C" w:rsidRPr="002E7E0F" w:rsidRDefault="00C31B0C" w:rsidP="00EF0CE5">
      <w:pPr>
        <w:pStyle w:val="Prrafodelista"/>
        <w:numPr>
          <w:ilvl w:val="0"/>
          <w:numId w:val="2"/>
        </w:numPr>
        <w:spacing w:after="0"/>
      </w:pPr>
      <w:r>
        <w:lastRenderedPageBreak/>
        <w:t xml:space="preserve">LAS COMPUTADORAS UTILIZADAS POR LOS ADMINISTRADORES DE RED PARA UNA ESCUELA ESTÁN EN LA RED 10.7.0.0/27. </w:t>
      </w:r>
      <w:r w:rsidR="002E7E0F">
        <w:t xml:space="preserve">¿QUE DOS </w:t>
      </w:r>
      <w:r>
        <w:t>COMANDOS SON NECESARIOS COMO MÍNIMO PARA APLICAR UNA ACL QUE GARANTICE QUE SÓLO</w:t>
      </w:r>
      <w:r w:rsidR="002E7E0F">
        <w:t xml:space="preserve"> A</w:t>
      </w:r>
      <w:r>
        <w:t xml:space="preserve"> </w:t>
      </w:r>
      <w:r w:rsidR="002E7E0F">
        <w:t>ESTOS</w:t>
      </w:r>
      <w:r>
        <w:t xml:space="preserve"> DISPOSITIVOS DE RED SE LES PERMITI</w:t>
      </w:r>
      <w:r w:rsidR="002E7E0F">
        <w:t>RÁ ACCESO TELNET A LOS ROUTERS?</w:t>
      </w:r>
    </w:p>
    <w:p w:rsidR="00C31B0C" w:rsidRPr="00C31B0C" w:rsidRDefault="00112D5D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355423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access-list</w:t>
      </w:r>
      <w:proofErr w:type="gramEnd"/>
      <w:r w:rsidR="00C31B0C" w:rsidRPr="00C31B0C">
        <w:rPr>
          <w:lang w:val="en-US"/>
        </w:rPr>
        <w:t xml:space="preserve"> 5 permit 10.7.0.0 0.0.0.31</w:t>
      </w:r>
    </w:p>
    <w:p w:rsidR="00C31B0C" w:rsidRPr="00C31B0C" w:rsidRDefault="00112D5D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581305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access-list</w:t>
      </w:r>
      <w:proofErr w:type="gramEnd"/>
      <w:r w:rsidR="00C31B0C" w:rsidRPr="00C31B0C">
        <w:rPr>
          <w:lang w:val="en-US"/>
        </w:rPr>
        <w:t xml:space="preserve"> standard VTY</w:t>
      </w:r>
    </w:p>
    <w:p w:rsidR="00C31B0C" w:rsidRPr="00C31B0C" w:rsidRDefault="00112D5D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620041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permit</w:t>
      </w:r>
      <w:proofErr w:type="gramEnd"/>
      <w:r w:rsidR="00C31B0C" w:rsidRPr="00C31B0C">
        <w:rPr>
          <w:lang w:val="en-US"/>
        </w:rPr>
        <w:t xml:space="preserve"> 10.7.0.0 0.0.0.127</w:t>
      </w:r>
    </w:p>
    <w:p w:rsidR="00C31B0C" w:rsidRPr="00C31B0C" w:rsidRDefault="00112D5D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592427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ip</w:t>
      </w:r>
      <w:proofErr w:type="gramEnd"/>
      <w:r w:rsidR="00C31B0C" w:rsidRPr="00C31B0C">
        <w:rPr>
          <w:lang w:val="en-US"/>
        </w:rPr>
        <w:t xml:space="preserve"> access-group 5 in</w:t>
      </w:r>
    </w:p>
    <w:p w:rsidR="00C31B0C" w:rsidRPr="00C31B0C" w:rsidRDefault="00112D5D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385073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access-list</w:t>
      </w:r>
      <w:proofErr w:type="gramEnd"/>
      <w:r w:rsidR="00C31B0C" w:rsidRPr="00C31B0C">
        <w:rPr>
          <w:lang w:val="en-US"/>
        </w:rPr>
        <w:t xml:space="preserve"> 5 deny any</w:t>
      </w:r>
    </w:p>
    <w:p w:rsidR="00C31B0C" w:rsidRPr="00C31B0C" w:rsidRDefault="00112D5D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63764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671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ip</w:t>
      </w:r>
      <w:proofErr w:type="gramEnd"/>
      <w:r w:rsidR="00C31B0C" w:rsidRPr="00C31B0C">
        <w:rPr>
          <w:lang w:val="en-US"/>
        </w:rPr>
        <w:t xml:space="preserve"> access-group 5 out</w:t>
      </w:r>
    </w:p>
    <w:p w:rsidR="00C31B0C" w:rsidRPr="00320A2E" w:rsidRDefault="00112D5D" w:rsidP="00E86718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475838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access-class</w:t>
      </w:r>
      <w:proofErr w:type="gramEnd"/>
      <w:r w:rsidR="00C31B0C" w:rsidRPr="00C31B0C">
        <w:rPr>
          <w:lang w:val="en-US"/>
        </w:rPr>
        <w:t xml:space="preserve"> 5 in</w:t>
      </w:r>
    </w:p>
    <w:p w:rsidR="00EF0CE5" w:rsidRPr="00320A2E" w:rsidRDefault="00EF0CE5" w:rsidP="00C31B0C">
      <w:pPr>
        <w:spacing w:after="0"/>
        <w:rPr>
          <w:lang w:val="en-US"/>
        </w:rPr>
      </w:pPr>
    </w:p>
    <w:p w:rsidR="00C31B0C" w:rsidRDefault="00C31B0C" w:rsidP="00EF0CE5">
      <w:pPr>
        <w:pStyle w:val="Prrafodelista"/>
        <w:numPr>
          <w:ilvl w:val="0"/>
          <w:numId w:val="2"/>
        </w:numPr>
        <w:spacing w:after="0"/>
      </w:pPr>
      <w:r>
        <w:t xml:space="preserve">UN ROUTER </w:t>
      </w:r>
      <w:r w:rsidR="00EF0CE5">
        <w:t>UTILIZA</w:t>
      </w:r>
      <w:r>
        <w:t xml:space="preserve"> OSPF PARA APRENDER UNA RUTA A LA RED 172.16.32.0/19. ¿QUÉ COMANDO IMPLEMENTARÁ UNA RUTA ESTÁTICA FLOTANTE DE RESERVA A ESTA RED?</w:t>
      </w:r>
    </w:p>
    <w:p w:rsidR="00C31B0C" w:rsidRPr="00C31B0C" w:rsidRDefault="00112D5D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224495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ip</w:t>
      </w:r>
      <w:proofErr w:type="gramEnd"/>
      <w:r w:rsidR="00C31B0C" w:rsidRPr="00C31B0C">
        <w:rPr>
          <w:lang w:val="en-US"/>
        </w:rPr>
        <w:t xml:space="preserve"> route 172.16.32.0 255.255.224.0 S0/0/0 200</w:t>
      </w:r>
    </w:p>
    <w:p w:rsidR="00C31B0C" w:rsidRPr="00C31B0C" w:rsidRDefault="00112D5D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301083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ip</w:t>
      </w:r>
      <w:proofErr w:type="gramEnd"/>
      <w:r w:rsidR="00C31B0C" w:rsidRPr="00C31B0C">
        <w:rPr>
          <w:lang w:val="en-US"/>
        </w:rPr>
        <w:t xml:space="preserve"> route 172.16.0.0 255.255.224.0 S0/0/0 100</w:t>
      </w:r>
    </w:p>
    <w:p w:rsidR="00C31B0C" w:rsidRPr="00C31B0C" w:rsidRDefault="00112D5D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134373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ip</w:t>
      </w:r>
      <w:proofErr w:type="gramEnd"/>
      <w:r w:rsidR="00C31B0C" w:rsidRPr="00C31B0C">
        <w:rPr>
          <w:lang w:val="en-US"/>
        </w:rPr>
        <w:t xml:space="preserve"> route 172.16.32.0 255.255.0.0 S0/0/0 100</w:t>
      </w:r>
    </w:p>
    <w:p w:rsidR="00C31B0C" w:rsidRPr="00C31B0C" w:rsidRDefault="00112D5D" w:rsidP="00EF0CE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3692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ip</w:t>
      </w:r>
      <w:proofErr w:type="gramEnd"/>
      <w:r w:rsidR="00C31B0C" w:rsidRPr="00C31B0C">
        <w:rPr>
          <w:lang w:val="en-US"/>
        </w:rPr>
        <w:t xml:space="preserve"> route 172.16.0.0 255.255.240.0 S0/0/0 200</w:t>
      </w:r>
    </w:p>
    <w:p w:rsidR="00EF0CE5" w:rsidRPr="00320A2E" w:rsidRDefault="00EF0CE5" w:rsidP="00C31B0C">
      <w:pPr>
        <w:spacing w:after="0"/>
        <w:rPr>
          <w:lang w:val="en-US"/>
        </w:rPr>
      </w:pPr>
    </w:p>
    <w:p w:rsidR="00C31B0C" w:rsidRDefault="00C31B0C" w:rsidP="00EF0CE5">
      <w:pPr>
        <w:pStyle w:val="Prrafodelista"/>
        <w:numPr>
          <w:ilvl w:val="0"/>
          <w:numId w:val="2"/>
        </w:numPr>
        <w:spacing w:after="0"/>
      </w:pPr>
      <w:r>
        <w:t>¿CUÁL SERÁ EL RESULTADO DE AGREGAR EL COMANDO IP DHCP EXCLUDED-ADDRESS 172.16.4.1 172.16.4.5 A LA CONFIGURACIÓN DE UN ROUTER LOCAL QUE HA SIDO CONFIGURADO COMO UN SERVIDOR DHCP?</w:t>
      </w:r>
    </w:p>
    <w:p w:rsidR="00C31B0C" w:rsidRDefault="00112D5D" w:rsidP="00EF0CE5">
      <w:pPr>
        <w:spacing w:after="0"/>
        <w:ind w:left="1416"/>
      </w:pPr>
      <w:sdt>
        <w:sdtPr>
          <w:id w:val="1905333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EF0CE5">
        <w:t xml:space="preserve">El tráfico </w:t>
      </w:r>
      <w:r w:rsidR="00C31B0C">
        <w:t>destinado a 172.16.4.1 y 172.16.4.5 será eliminado por el router.</w:t>
      </w:r>
    </w:p>
    <w:p w:rsidR="00C31B0C" w:rsidRDefault="00112D5D" w:rsidP="00EF0CE5">
      <w:pPr>
        <w:spacing w:after="0"/>
        <w:ind w:left="1416"/>
      </w:pPr>
      <w:sdt>
        <w:sdtPr>
          <w:id w:val="-784272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>El router ignorará todo el tráfico que provenga de los servidores DHCP con las direcciones 172.16.4.1 y 172.16.4.5.</w:t>
      </w:r>
    </w:p>
    <w:p w:rsidR="00C31B0C" w:rsidRDefault="00112D5D" w:rsidP="00EF0CE5">
      <w:pPr>
        <w:spacing w:after="0"/>
        <w:ind w:left="1416"/>
      </w:pPr>
      <w:sdt>
        <w:sdtPr>
          <w:id w:val="-884863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La función del DHCP del router no emitirá las direcciones de 172.16.4.1 a 172.16.4.5 incluyéndolas.</w:t>
      </w:r>
    </w:p>
    <w:p w:rsidR="00C31B0C" w:rsidRDefault="00112D5D" w:rsidP="00EF0CE5">
      <w:pPr>
        <w:spacing w:after="0"/>
        <w:ind w:left="1416"/>
      </w:pPr>
      <w:sdt>
        <w:sdtPr>
          <w:id w:val="-2099010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 xml:space="preserve">El tráfico no </w:t>
      </w:r>
      <w:r w:rsidR="00EF0CE5">
        <w:t>se</w:t>
      </w:r>
      <w:r w:rsidR="00C31B0C">
        <w:t xml:space="preserve"> enruta</w:t>
      </w:r>
      <w:r w:rsidR="00EF0CE5">
        <w:t>ra</w:t>
      </w:r>
      <w:r w:rsidR="00C31B0C">
        <w:t xml:space="preserve"> desde clientes con </w:t>
      </w:r>
      <w:r w:rsidR="00EF0CE5">
        <w:t>IP</w:t>
      </w:r>
      <w:r w:rsidR="00C31B0C">
        <w:t xml:space="preserve"> entre 172.16.4.1 y 172.16.4.5.</w:t>
      </w:r>
    </w:p>
    <w:p w:rsidR="00EF0CE5" w:rsidRDefault="00EF0CE5" w:rsidP="00C31B0C">
      <w:pPr>
        <w:spacing w:after="0"/>
      </w:pPr>
    </w:p>
    <w:p w:rsidR="00C31B0C" w:rsidRDefault="00C31B0C" w:rsidP="00EF0CE5">
      <w:pPr>
        <w:pStyle w:val="Prrafodelista"/>
        <w:numPr>
          <w:ilvl w:val="0"/>
          <w:numId w:val="2"/>
        </w:numPr>
        <w:spacing w:after="0"/>
      </w:pPr>
      <w:r>
        <w:t>¿CUÁLES SON LOS DOS FACTORES IMPORTANTES A LA HORA DE DECIDIR QUÉ PROTOCOLO DE ENRUTAMIENTO DE GATEWAY INTERIOR DEBE UTILIZARSE? (ELIJA DOS.)</w:t>
      </w:r>
    </w:p>
    <w:p w:rsidR="00C31B0C" w:rsidRDefault="00112D5D" w:rsidP="00EF0CE5">
      <w:pPr>
        <w:spacing w:after="0"/>
        <w:ind w:left="1416"/>
      </w:pPr>
      <w:sdt>
        <w:sdtPr>
          <w:id w:val="1995749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Velocidad de convergencia</w:t>
      </w:r>
    </w:p>
    <w:p w:rsidR="00C31B0C" w:rsidRDefault="00112D5D" w:rsidP="002E7E0F">
      <w:pPr>
        <w:spacing w:after="0"/>
        <w:ind w:left="1416"/>
      </w:pPr>
      <w:sdt>
        <w:sdtPr>
          <w:id w:val="212941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>Selección de ISP</w:t>
      </w:r>
    </w:p>
    <w:p w:rsidR="00C31B0C" w:rsidRDefault="00112D5D" w:rsidP="00EF0CE5">
      <w:pPr>
        <w:spacing w:after="0"/>
        <w:ind w:left="1416"/>
      </w:pPr>
      <w:sdt>
        <w:sdtPr>
          <w:id w:val="-737636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Escalabilidad</w:t>
      </w:r>
    </w:p>
    <w:p w:rsidR="00C31B0C" w:rsidRDefault="00112D5D" w:rsidP="00EF0CE5">
      <w:pPr>
        <w:spacing w:after="0"/>
        <w:ind w:left="1416"/>
      </w:pPr>
      <w:sdt>
        <w:sdtPr>
          <w:id w:val="1834794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0CE5">
            <w:rPr>
              <w:rFonts w:ascii="MS Gothic" w:eastAsia="MS Gothic" w:hAnsi="MS Gothic" w:hint="eastAsia"/>
            </w:rPr>
            <w:t>☐</w:t>
          </w:r>
        </w:sdtContent>
      </w:sdt>
      <w:r w:rsidR="00C31B0C">
        <w:t>El sistema autónomo que se utiliza</w:t>
      </w:r>
    </w:p>
    <w:p w:rsidR="00EF0CE5" w:rsidRDefault="00EF0CE5" w:rsidP="00C31B0C">
      <w:pPr>
        <w:spacing w:after="0"/>
      </w:pPr>
    </w:p>
    <w:p w:rsidR="00C31B0C" w:rsidRDefault="00C31B0C" w:rsidP="002E7E0F">
      <w:pPr>
        <w:pStyle w:val="Prrafodelista"/>
        <w:numPr>
          <w:ilvl w:val="0"/>
          <w:numId w:val="2"/>
        </w:numPr>
        <w:spacing w:after="0"/>
      </w:pPr>
      <w:r>
        <w:t>UN ADMINISTRADOR DE RED ESTÁ CONFIGURANDO UNA ACL CON EL COMANDO ACCESS-LIST 10 PERMIT 172.16.32.0 0.0.15.255. ¿QUÉ DIRECCIÓN IPV4 COINCIDE CON LA ACE?</w:t>
      </w:r>
    </w:p>
    <w:p w:rsidR="00C31B0C" w:rsidRDefault="00112D5D" w:rsidP="002E7E0F">
      <w:pPr>
        <w:spacing w:after="0"/>
        <w:ind w:left="1416"/>
      </w:pPr>
      <w:sdt>
        <w:sdtPr>
          <w:id w:val="-1745862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172.16.20.2</w:t>
      </w:r>
    </w:p>
    <w:p w:rsidR="00C31B0C" w:rsidRDefault="00112D5D" w:rsidP="002E7E0F">
      <w:pPr>
        <w:spacing w:after="0"/>
        <w:ind w:left="1416"/>
      </w:pPr>
      <w:sdt>
        <w:sdtPr>
          <w:id w:val="-1749033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172.16.47.254</w:t>
      </w:r>
    </w:p>
    <w:p w:rsidR="00C31B0C" w:rsidRDefault="00112D5D" w:rsidP="002E7E0F">
      <w:pPr>
        <w:spacing w:after="0"/>
        <w:ind w:left="1416"/>
      </w:pPr>
      <w:sdt>
        <w:sdtPr>
          <w:id w:val="-588007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172.16.26.254</w:t>
      </w:r>
    </w:p>
    <w:p w:rsidR="00C31B0C" w:rsidRDefault="00112D5D" w:rsidP="002E7E0F">
      <w:pPr>
        <w:spacing w:after="0"/>
        <w:ind w:left="1416"/>
      </w:pPr>
      <w:sdt>
        <w:sdtPr>
          <w:id w:val="125015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3B5">
            <w:rPr>
              <w:rFonts w:ascii="MS Gothic" w:eastAsia="MS Gothic" w:hAnsi="MS Gothic" w:hint="eastAsia"/>
            </w:rPr>
            <w:t>☐</w:t>
          </w:r>
        </w:sdtContent>
      </w:sdt>
      <w:r w:rsidR="00C31B0C">
        <w:t>172.16.48.5</w:t>
      </w:r>
    </w:p>
    <w:p w:rsidR="00C31B0C" w:rsidRDefault="00C31B0C" w:rsidP="00C31B0C">
      <w:pPr>
        <w:spacing w:after="0"/>
      </w:pPr>
    </w:p>
    <w:p w:rsidR="00C31B0C" w:rsidRDefault="00C31B0C" w:rsidP="002E7E0F">
      <w:pPr>
        <w:pStyle w:val="Prrafodelista"/>
        <w:numPr>
          <w:ilvl w:val="0"/>
          <w:numId w:val="2"/>
        </w:numPr>
        <w:spacing w:after="0"/>
      </w:pPr>
      <w:r>
        <w:t>¿QUÉ HARÁ UN SWITCH LAN DE CISCO SI RECIBE UNA TRAMA ENTRANTE Y LA DIRECCIÓN MAC DE DESTINO NO APARECE EN LA TABLA DE DIRECCIONES MAC?</w:t>
      </w:r>
    </w:p>
    <w:p w:rsidR="00C31B0C" w:rsidRDefault="00112D5D" w:rsidP="002E7E0F">
      <w:pPr>
        <w:spacing w:after="0"/>
        <w:ind w:left="1416"/>
      </w:pPr>
      <w:sdt>
        <w:sdtPr>
          <w:id w:val="-1827897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C31B0C">
        <w:t>Reenvía la trama</w:t>
      </w:r>
      <w:r w:rsidR="002E7E0F">
        <w:t xml:space="preserve"> a todos los puertos excepto por </w:t>
      </w:r>
      <w:r w:rsidR="00C31B0C">
        <w:t>donde se recibe la trama.</w:t>
      </w:r>
    </w:p>
    <w:p w:rsidR="00C31B0C" w:rsidRDefault="00112D5D" w:rsidP="002E7E0F">
      <w:pPr>
        <w:spacing w:after="0"/>
        <w:ind w:left="1416"/>
      </w:pPr>
      <w:sdt>
        <w:sdtPr>
          <w:id w:val="-104606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Utiliza ARP para resolver el puerto que está relacionado con la trama.</w:t>
      </w:r>
    </w:p>
    <w:p w:rsidR="00C31B0C" w:rsidRDefault="00112D5D" w:rsidP="002E7E0F">
      <w:pPr>
        <w:spacing w:after="0"/>
        <w:ind w:left="1416"/>
      </w:pPr>
      <w:sdt>
        <w:sdtPr>
          <w:id w:val="-258211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Descarta la trama.</w:t>
      </w:r>
    </w:p>
    <w:p w:rsidR="00C31B0C" w:rsidRDefault="00112D5D" w:rsidP="002E7E0F">
      <w:pPr>
        <w:spacing w:after="0"/>
        <w:ind w:left="1416"/>
      </w:pPr>
      <w:sdt>
        <w:sdtPr>
          <w:id w:val="-1496178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</w:rPr>
            <w:t>☐</w:t>
          </w:r>
        </w:sdtContent>
      </w:sdt>
      <w:r w:rsidR="00C31B0C">
        <w:t>Envía la trama a la dirección del gateway predeterminado.</w:t>
      </w:r>
    </w:p>
    <w:p w:rsidR="002E7E0F" w:rsidRDefault="002E7E0F" w:rsidP="00C31B0C">
      <w:pPr>
        <w:spacing w:after="0"/>
      </w:pPr>
    </w:p>
    <w:p w:rsidR="00C31B0C" w:rsidRDefault="00C31B0C" w:rsidP="002E7E0F">
      <w:pPr>
        <w:pStyle w:val="Prrafodelista"/>
        <w:numPr>
          <w:ilvl w:val="0"/>
          <w:numId w:val="2"/>
        </w:numPr>
        <w:spacing w:after="0"/>
      </w:pPr>
      <w:r>
        <w:t>UN ADMINISTRADOR DE RED UTILIZA EL MÉTODO ROUTER-ON-A-STICK PARA EL ENRUTAMIENTO</w:t>
      </w:r>
      <w:r w:rsidR="00B963B5">
        <w:t xml:space="preserve"> ENTRE VLANS UTILIZANDO EL PUERTO GI1/1 DEL SWITCH</w:t>
      </w:r>
      <w:r w:rsidR="001B4B3B">
        <w:t xml:space="preserve"> </w:t>
      </w:r>
      <w:r>
        <w:t>¿</w:t>
      </w:r>
      <w:r w:rsidR="001B4B3B">
        <w:t>CUAL</w:t>
      </w:r>
      <w:r>
        <w:t xml:space="preserve"> COMANDO SE DEBE </w:t>
      </w:r>
      <w:r w:rsidR="00B963B5">
        <w:t>USAR</w:t>
      </w:r>
      <w:r>
        <w:t xml:space="preserve"> PARA PREPARAR </w:t>
      </w:r>
      <w:r w:rsidR="001B4B3B">
        <w:t>DICHA INTERFAZ</w:t>
      </w:r>
      <w:r>
        <w:t>?</w:t>
      </w:r>
    </w:p>
    <w:p w:rsidR="00C31B0C" w:rsidRPr="00C31B0C" w:rsidRDefault="00112D5D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38069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gramEnd"/>
      <w:r w:rsidR="00C31B0C" w:rsidRPr="00C31B0C">
        <w:rPr>
          <w:lang w:val="en-US"/>
        </w:rPr>
        <w:t>config-if)# switchport access vlan 1</w:t>
      </w:r>
    </w:p>
    <w:p w:rsidR="00C31B0C" w:rsidRPr="00C31B0C" w:rsidRDefault="00112D5D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880392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gramEnd"/>
      <w:r w:rsidR="00C31B0C" w:rsidRPr="00C31B0C">
        <w:rPr>
          <w:lang w:val="en-US"/>
        </w:rPr>
        <w:t>config-if)# spanning-tree vlan 1</w:t>
      </w:r>
    </w:p>
    <w:p w:rsidR="00C31B0C" w:rsidRPr="00C31B0C" w:rsidRDefault="00112D5D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63647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7E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gramEnd"/>
      <w:r w:rsidR="00C31B0C" w:rsidRPr="00C31B0C">
        <w:rPr>
          <w:lang w:val="en-US"/>
        </w:rPr>
        <w:t>config-if)# spanning-tree portfast</w:t>
      </w:r>
    </w:p>
    <w:p w:rsidR="00C31B0C" w:rsidRPr="00C31B0C" w:rsidRDefault="00112D5D" w:rsidP="002E7E0F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744178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C31B0C" w:rsidRPr="00C31B0C">
        <w:rPr>
          <w:lang w:val="en-US"/>
        </w:rPr>
        <w:t>Switch(</w:t>
      </w:r>
      <w:proofErr w:type="gramEnd"/>
      <w:r w:rsidR="00C31B0C" w:rsidRPr="00C31B0C">
        <w:rPr>
          <w:lang w:val="en-US"/>
        </w:rPr>
        <w:t>config-if)# switchport mode trunk</w:t>
      </w:r>
    </w:p>
    <w:p w:rsidR="00C31B0C" w:rsidRPr="00C31B0C" w:rsidRDefault="00C31B0C" w:rsidP="00C31B0C">
      <w:pPr>
        <w:spacing w:after="0"/>
        <w:rPr>
          <w:lang w:val="en-US"/>
        </w:rPr>
      </w:pPr>
    </w:p>
    <w:p w:rsidR="00053782" w:rsidRDefault="00403CC7" w:rsidP="00053782">
      <w:pPr>
        <w:pStyle w:val="Prrafodelista"/>
        <w:numPr>
          <w:ilvl w:val="0"/>
          <w:numId w:val="2"/>
        </w:numPr>
        <w:spacing w:after="0"/>
      </w:pPr>
      <w:r>
        <w:t xml:space="preserve">CONSULTE LA ILUSTRACIÓN. ¿CÓMO ESTE ROUTER APRENDIÓ DE RUTA </w:t>
      </w:r>
      <w:r w:rsidR="000654BD">
        <w:t>RESALTADA</w:t>
      </w:r>
      <w:r>
        <w:t>?</w:t>
      </w:r>
    </w:p>
    <w:p w:rsidR="00403CC7" w:rsidRDefault="00053782" w:rsidP="00053782">
      <w:pPr>
        <w:pStyle w:val="Prrafodelista"/>
        <w:spacing w:after="0"/>
        <w:jc w:val="center"/>
      </w:pPr>
      <w:r>
        <w:rPr>
          <w:noProof/>
          <w:lang w:eastAsia="es-AR"/>
        </w:rPr>
        <w:drawing>
          <wp:inline distT="0" distB="0" distL="0" distR="0" wp14:anchorId="0807C580" wp14:editId="2D306DE2">
            <wp:extent cx="5040000" cy="1835556"/>
            <wp:effectExtent l="0" t="0" r="8255" b="0"/>
            <wp:docPr id="21" name="Imagen 21" descr="C:\Users\Windows\Documents\ISTEA\Eficiencia de Redes\FINAL\ep55-FC-CCNA3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:\Users\Windows\Documents\ISTEA\Eficiencia de Redes\FINAL\ep55-FC-CCNA3-1-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82" w:rsidRDefault="00112D5D" w:rsidP="00053782">
      <w:pPr>
        <w:spacing w:after="0"/>
        <w:ind w:left="1416"/>
      </w:pPr>
      <w:sdt>
        <w:sdtPr>
          <w:id w:val="350145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>Ingresando el comando ip route 0.0.0.0</w:t>
      </w:r>
      <w:r w:rsidR="00053782">
        <w:t xml:space="preserve"> 0.0.0.0 10.0.0.18 </w:t>
      </w:r>
    </w:p>
    <w:p w:rsidR="00403CC7" w:rsidRDefault="00112D5D" w:rsidP="00053782">
      <w:pPr>
        <w:spacing w:after="0"/>
        <w:ind w:left="1416"/>
      </w:pPr>
      <w:sdt>
        <w:sdtPr>
          <w:id w:val="-121403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>Ingresando el comand</w:t>
      </w:r>
      <w:r w:rsidR="00053782">
        <w:t>o default-information originate</w:t>
      </w:r>
    </w:p>
    <w:p w:rsidR="00403CC7" w:rsidRDefault="00112D5D" w:rsidP="00053782">
      <w:pPr>
        <w:spacing w:after="0"/>
        <w:ind w:left="1416"/>
      </w:pPr>
      <w:sdt>
        <w:sdtPr>
          <w:id w:val="1350528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403CC7">
        <w:t xml:space="preserve">Recibiendo una actualización de otro router OSPF </w:t>
      </w:r>
      <w:r w:rsidR="00053782">
        <w:t xml:space="preserve">que tiene configurado el comando </w:t>
      </w:r>
      <w:r w:rsidR="00403CC7">
        <w:t>default-information originate</w:t>
      </w:r>
      <w:r w:rsidR="00053782">
        <w:t>.</w:t>
      </w:r>
    </w:p>
    <w:p w:rsidR="00403CC7" w:rsidRDefault="00112D5D" w:rsidP="00053782">
      <w:pPr>
        <w:spacing w:after="0"/>
        <w:ind w:left="1416"/>
      </w:pPr>
      <w:sdt>
        <w:sdtPr>
          <w:id w:val="-1563395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 xml:space="preserve">Ingresando el comando ip route 0.0.0.0 0.0.0.0 </w:t>
      </w:r>
      <w:r w:rsidR="00053782">
        <w:t>FastEthernet 0/0</w:t>
      </w:r>
    </w:p>
    <w:p w:rsidR="00403CC7" w:rsidRDefault="00112D5D" w:rsidP="00053782">
      <w:pPr>
        <w:spacing w:after="0"/>
        <w:ind w:left="1416"/>
      </w:pPr>
      <w:sdt>
        <w:sdtPr>
          <w:id w:val="440187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3782">
            <w:rPr>
              <w:rFonts w:ascii="MS Gothic" w:eastAsia="MS Gothic" w:hAnsi="MS Gothic" w:hint="eastAsia"/>
            </w:rPr>
            <w:t>☐</w:t>
          </w:r>
        </w:sdtContent>
      </w:sdt>
      <w:r w:rsidR="00403CC7">
        <w:t xml:space="preserve">Recibiendo una actualización de otro router OSPF que </w:t>
      </w:r>
      <w:r w:rsidR="00053782">
        <w:t xml:space="preserve"> se encuentra</w:t>
      </w:r>
      <w:r w:rsidR="00403CC7">
        <w:t xml:space="preserve"> ejecutando otro protocolo de ruteo</w:t>
      </w:r>
      <w:r w:rsidR="00053782">
        <w:t>.</w:t>
      </w:r>
    </w:p>
    <w:p w:rsidR="000654BD" w:rsidRDefault="000654BD" w:rsidP="000654BD">
      <w:pPr>
        <w:spacing w:after="0"/>
      </w:pPr>
    </w:p>
    <w:p w:rsidR="000654BD" w:rsidRDefault="000654BD" w:rsidP="000654BD">
      <w:pPr>
        <w:pStyle w:val="Prrafodelista"/>
        <w:numPr>
          <w:ilvl w:val="0"/>
          <w:numId w:val="2"/>
        </w:numPr>
        <w:spacing w:after="0"/>
      </w:pPr>
      <w:r>
        <w:t>EN COMPARACIÓN CON LAS RUTAS DINÁMICAS, ¿CUÁLES SON LAS DOS VENTAJAS DE UTILIZAR RUTAS ESTÁTICAS EN UN ROUTER?</w:t>
      </w:r>
    </w:p>
    <w:p w:rsidR="000654BD" w:rsidRDefault="00112D5D" w:rsidP="000654BD">
      <w:pPr>
        <w:spacing w:after="0"/>
        <w:ind w:left="1416"/>
      </w:pPr>
      <w:sdt>
        <w:sdtPr>
          <w:id w:val="253403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Mejoran la eficiencia del descubrimiento de redes vecinas.</w:t>
      </w:r>
    </w:p>
    <w:p w:rsidR="000654BD" w:rsidRDefault="00112D5D" w:rsidP="000654BD">
      <w:pPr>
        <w:spacing w:after="0"/>
        <w:ind w:left="1416"/>
      </w:pPr>
      <w:sdt>
        <w:sdtPr>
          <w:id w:val="2040846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>Utilizan menos recursos del router.</w:t>
      </w:r>
    </w:p>
    <w:p w:rsidR="000654BD" w:rsidRDefault="00112D5D" w:rsidP="000654BD">
      <w:pPr>
        <w:spacing w:after="0"/>
        <w:ind w:left="1416"/>
      </w:pPr>
      <w:sdt>
        <w:sdtPr>
          <w:id w:val="20591263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Actualizan la ruta a la red de destino cuando la topología cambia.</w:t>
      </w:r>
    </w:p>
    <w:p w:rsidR="000654BD" w:rsidRDefault="00112D5D" w:rsidP="000654BD">
      <w:pPr>
        <w:spacing w:after="0"/>
        <w:ind w:left="1416"/>
      </w:pPr>
      <w:sdt>
        <w:sdtPr>
          <w:id w:val="1131130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>Mejoran la seguridad de la red.</w:t>
      </w:r>
    </w:p>
    <w:p w:rsidR="000654BD" w:rsidRDefault="00112D5D" w:rsidP="000654BD">
      <w:pPr>
        <w:spacing w:after="0"/>
        <w:ind w:left="1416"/>
      </w:pPr>
      <w:sdt>
        <w:sdtPr>
          <w:id w:val="1383051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Toman menos tiempo para converger cuando la topología de red cambia.</w:t>
      </w:r>
    </w:p>
    <w:p w:rsidR="000654BD" w:rsidRDefault="000654BD" w:rsidP="000654BD">
      <w:pPr>
        <w:pStyle w:val="Prrafodelista"/>
        <w:numPr>
          <w:ilvl w:val="0"/>
          <w:numId w:val="2"/>
        </w:numPr>
        <w:spacing w:after="0"/>
      </w:pPr>
      <w:r>
        <w:lastRenderedPageBreak/>
        <w:t xml:space="preserve">¿CUÁLES SON LOS DOS VALORES QUE DEBEN COINCIDIR ENTRE DOS VECINOS DE EIGRP CONECTADOS EN FORMA DIRECTA PARA ESTABLECER Y MANTENER UNA ADYACENCIA? </w:t>
      </w:r>
    </w:p>
    <w:p w:rsidR="000654BD" w:rsidRDefault="00112D5D" w:rsidP="000654BD">
      <w:pPr>
        <w:spacing w:after="0"/>
        <w:ind w:left="1416"/>
      </w:pPr>
      <w:sdt>
        <w:sdtPr>
          <w:id w:val="-1680041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ID del router</w:t>
      </w:r>
    </w:p>
    <w:p w:rsidR="000654BD" w:rsidRDefault="00112D5D" w:rsidP="000654BD">
      <w:pPr>
        <w:spacing w:after="0"/>
        <w:ind w:left="1416"/>
      </w:pPr>
      <w:sdt>
        <w:sdtPr>
          <w:id w:val="1621483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ID del área</w:t>
      </w:r>
    </w:p>
    <w:p w:rsidR="000654BD" w:rsidRDefault="00112D5D" w:rsidP="000654BD">
      <w:pPr>
        <w:spacing w:after="0"/>
        <w:ind w:left="1416"/>
      </w:pPr>
      <w:sdt>
        <w:sdtPr>
          <w:id w:val="423694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4BD">
            <w:rPr>
              <w:rFonts w:ascii="MS Gothic" w:eastAsia="MS Gothic" w:hAnsi="MS Gothic" w:hint="eastAsia"/>
            </w:rPr>
            <w:t>☐</w:t>
          </w:r>
        </w:sdtContent>
      </w:sdt>
      <w:r w:rsidR="000654BD">
        <w:t>Temporizadores de saludo</w:t>
      </w:r>
    </w:p>
    <w:p w:rsidR="000654BD" w:rsidRDefault="00112D5D" w:rsidP="000654BD">
      <w:pPr>
        <w:spacing w:after="0"/>
        <w:ind w:left="1416"/>
      </w:pPr>
      <w:sdt>
        <w:sdtPr>
          <w:id w:val="-363443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>Parámetros de la métrica</w:t>
      </w:r>
    </w:p>
    <w:p w:rsidR="000654BD" w:rsidRDefault="00112D5D" w:rsidP="00112D5D">
      <w:pPr>
        <w:spacing w:after="0"/>
        <w:ind w:left="1416"/>
      </w:pPr>
      <w:sdt>
        <w:sdtPr>
          <w:id w:val="1983962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</w:rPr>
            <w:t>☐</w:t>
          </w:r>
        </w:sdtContent>
      </w:sdt>
      <w:r w:rsidR="000654BD">
        <w:t>Número de sistema autónomo</w:t>
      </w:r>
    </w:p>
    <w:p w:rsidR="00112D5D" w:rsidRDefault="00112D5D" w:rsidP="00112D5D">
      <w:pPr>
        <w:spacing w:after="0"/>
        <w:ind w:left="1416"/>
      </w:pPr>
    </w:p>
    <w:p w:rsidR="005B0A2F" w:rsidRDefault="00132C15" w:rsidP="00132C15">
      <w:pPr>
        <w:pStyle w:val="Prrafodelista"/>
        <w:numPr>
          <w:ilvl w:val="0"/>
          <w:numId w:val="2"/>
        </w:numPr>
        <w:spacing w:after="0"/>
      </w:pPr>
      <w:r w:rsidRPr="00132C15">
        <w:t>REFIÉRASE A LA ILUSTRACIÓN. UN ADMINISTRADOR DE RED SÓLO DESEA PE</w:t>
      </w:r>
      <w:r w:rsidR="005B0A2F">
        <w:t>RMITIR QUE EL HOST 192.168.1.1</w:t>
      </w:r>
      <w:r w:rsidRPr="00132C15">
        <w:t xml:space="preserve"> /24 PUEDA ACCEDER AL SERVIDOR 192.168.2.1 /24. ¿CUÁLES TRES COMANDOS LOGRARÁN ES</w:t>
      </w:r>
      <w:r w:rsidR="005B0A2F">
        <w:t xml:space="preserve">TO USANDO LAS MEJORES PRÁCTICAS DE </w:t>
      </w:r>
      <w:r w:rsidRPr="00132C15">
        <w:t xml:space="preserve">ACL? </w:t>
      </w:r>
    </w:p>
    <w:p w:rsidR="00132C15" w:rsidRPr="005B0A2F" w:rsidRDefault="00132C15" w:rsidP="000654BD">
      <w:pPr>
        <w:pStyle w:val="Prrafodelista"/>
        <w:spacing w:after="0"/>
      </w:pPr>
      <w:r>
        <w:rPr>
          <w:noProof/>
          <w:lang w:eastAsia="es-AR"/>
        </w:rPr>
        <w:drawing>
          <wp:inline distT="0" distB="0" distL="0" distR="0" wp14:anchorId="422D612D" wp14:editId="61F5DEDA">
            <wp:extent cx="3493008" cy="1800000"/>
            <wp:effectExtent l="0" t="0" r="0" b="0"/>
            <wp:docPr id="2" name="Imagen 2" descr="C:\Users\Windows\Documents\ISTEA\Eficiencia de Redes\FINAL\ep7-cap4-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\Documents\ISTEA\Eficiencia de Redes\FINAL\ep7-cap4-ccn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15" w:rsidRPr="00FE5F5F" w:rsidRDefault="00112D5D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867763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 w:rsidRPr="00FE5F5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2C15" w:rsidRPr="00FE5F5F">
        <w:rPr>
          <w:lang w:val="en-US"/>
        </w:rPr>
        <w:t>R2(config-if)# ip access-group 101 out</w:t>
      </w:r>
    </w:p>
    <w:p w:rsidR="00132C15" w:rsidRPr="00FE5F5F" w:rsidRDefault="00112D5D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1906179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 w:rsidRPr="00FE5F5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2C15" w:rsidRPr="00FE5F5F">
        <w:rPr>
          <w:lang w:val="en-US"/>
        </w:rPr>
        <w:t>R2(config)# access-list 101 permit ip any any</w:t>
      </w:r>
    </w:p>
    <w:p w:rsidR="00132C15" w:rsidRPr="00132C15" w:rsidRDefault="00112D5D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2136410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 w:rsidRPr="00FE5F5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FE5F5F">
        <w:rPr>
          <w:lang w:val="en-US"/>
        </w:rPr>
        <w:t>R2</w:t>
      </w:r>
      <w:r w:rsidR="00132C15" w:rsidRPr="00132C15">
        <w:rPr>
          <w:lang w:val="en-US"/>
        </w:rPr>
        <w:t>(</w:t>
      </w:r>
      <w:proofErr w:type="gramEnd"/>
      <w:r w:rsidR="00132C15" w:rsidRPr="00132C15">
        <w:rPr>
          <w:lang w:val="en-US"/>
        </w:rPr>
        <w:t>config)# access-list 101 permit ip 192.168.1.0 255.255.255.0 192.168.2.0 255.255.255.0</w:t>
      </w:r>
    </w:p>
    <w:p w:rsidR="00132C15" w:rsidRPr="00132C15" w:rsidRDefault="00112D5D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1143886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2C1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gramEnd"/>
      <w:r w:rsidR="00132C15" w:rsidRPr="00132C15">
        <w:rPr>
          <w:lang w:val="en-US"/>
        </w:rPr>
        <w:t>config)# interface fastethernet 0/1</w:t>
      </w:r>
    </w:p>
    <w:p w:rsidR="00132C15" w:rsidRPr="00132C15" w:rsidRDefault="00112D5D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93067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gramEnd"/>
      <w:r w:rsidR="00132C15" w:rsidRPr="00132C15">
        <w:rPr>
          <w:lang w:val="en-US"/>
        </w:rPr>
        <w:t>config-if)# ip access-group 101 in</w:t>
      </w:r>
    </w:p>
    <w:p w:rsidR="00132C15" w:rsidRPr="00132C15" w:rsidRDefault="00112D5D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-21235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gramEnd"/>
      <w:r w:rsidR="00132C15" w:rsidRPr="00132C15">
        <w:rPr>
          <w:lang w:val="en-US"/>
        </w:rPr>
        <w:t>config)# interface fastethernet 0/0</w:t>
      </w:r>
    </w:p>
    <w:p w:rsidR="00132C15" w:rsidRDefault="00112D5D" w:rsidP="00132C15">
      <w:pPr>
        <w:spacing w:after="0"/>
        <w:ind w:left="1416"/>
        <w:rPr>
          <w:lang w:val="en-US"/>
        </w:rPr>
      </w:pPr>
      <w:sdt>
        <w:sdtPr>
          <w:rPr>
            <w:lang w:val="en-US"/>
          </w:rPr>
          <w:id w:val="620575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gramStart"/>
      <w:r w:rsidR="00132C15" w:rsidRPr="00132C15">
        <w:rPr>
          <w:lang w:val="en-US"/>
        </w:rPr>
        <w:t>R2(</w:t>
      </w:r>
      <w:proofErr w:type="gramEnd"/>
      <w:r w:rsidR="00132C15" w:rsidRPr="00132C15">
        <w:rPr>
          <w:lang w:val="en-US"/>
        </w:rPr>
        <w:t>config)# access-list 101 permit ip host 192.168.1.1 host 192.168.2.1</w:t>
      </w:r>
    </w:p>
    <w:p w:rsidR="005B0A2F" w:rsidRPr="00D50A9D" w:rsidRDefault="005B0A2F" w:rsidP="005B0A2F">
      <w:pPr>
        <w:spacing w:after="0"/>
        <w:rPr>
          <w:lang w:val="en-US"/>
        </w:rPr>
      </w:pPr>
    </w:p>
    <w:p w:rsidR="003157A4" w:rsidRDefault="003157A4" w:rsidP="003157A4">
      <w:pPr>
        <w:pStyle w:val="Prrafodelista"/>
        <w:numPr>
          <w:ilvl w:val="0"/>
          <w:numId w:val="2"/>
        </w:numPr>
        <w:spacing w:after="0"/>
      </w:pPr>
      <w:r>
        <w:t>¿DE QUÉ MANERA SE IDENTIFICAN LAS RUTAS EIGRP DETECTADAS A NIVEL EXTERNO EN LA TABLA DE ROUTING?</w:t>
      </w:r>
    </w:p>
    <w:p w:rsidR="003157A4" w:rsidRDefault="003157A4" w:rsidP="003157A4">
      <w:pPr>
        <w:spacing w:after="0"/>
        <w:ind w:left="1416"/>
      </w:pPr>
      <w:sdt>
        <w:sdtPr>
          <w:id w:val="-1177579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EX</w:t>
      </w:r>
    </w:p>
    <w:p w:rsidR="003157A4" w:rsidRDefault="003157A4" w:rsidP="003157A4">
      <w:pPr>
        <w:spacing w:after="0"/>
        <w:ind w:left="1416"/>
      </w:pPr>
      <w:sdt>
        <w:sdtPr>
          <w:id w:val="1671526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*</w:t>
      </w:r>
    </w:p>
    <w:p w:rsidR="003157A4" w:rsidRDefault="003157A4" w:rsidP="003157A4">
      <w:pPr>
        <w:spacing w:after="0"/>
        <w:ind w:left="1416"/>
      </w:pPr>
      <w:sdt>
        <w:sdtPr>
          <w:id w:val="403418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O1 E</w:t>
      </w:r>
    </w:p>
    <w:p w:rsidR="006C2DFF" w:rsidRDefault="003157A4" w:rsidP="003157A4">
      <w:pPr>
        <w:spacing w:after="0"/>
        <w:ind w:left="1416"/>
      </w:pPr>
      <w:sdt>
        <w:sdtPr>
          <w:id w:val="150036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</w:t>
      </w:r>
    </w:p>
    <w:p w:rsidR="00EB189D" w:rsidRDefault="006E4141" w:rsidP="006E4141">
      <w:pPr>
        <w:pStyle w:val="Prrafodelista"/>
        <w:numPr>
          <w:ilvl w:val="0"/>
          <w:numId w:val="2"/>
        </w:numPr>
        <w:spacing w:after="0"/>
      </w:pPr>
      <w:r>
        <w:t>UN ADMINISTRADOR DE RED IMPLEMENTA EL SERVICIO DE TELEFONIA IP EN UN ROUTER ¿QUE COMANDO PERMITE INDICA LA CANTIDAD DE LINEAS QUE SE PUEDEN UTILIZAR?</w:t>
      </w:r>
    </w:p>
    <w:p w:rsidR="006E4141" w:rsidRPr="00D50A9D" w:rsidRDefault="00112D5D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517077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 w:rsidRPr="00D50A9D">
            <w:rPr>
              <w:rFonts w:asciiTheme="minorHAnsi" w:hAnsiTheme="minorHAnsi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D50A9D">
        <w:rPr>
          <w:rFonts w:asciiTheme="minorHAnsi" w:hAnsiTheme="minorHAnsi" w:cstheme="minorBidi"/>
          <w:sz w:val="22"/>
          <w:szCs w:val="22"/>
          <w:lang w:val="en-US"/>
        </w:rPr>
        <w:t>switchport</w:t>
      </w:r>
      <w:proofErr w:type="gramEnd"/>
      <w:r w:rsidR="006E4141" w:rsidRPr="00D50A9D">
        <w:rPr>
          <w:rFonts w:asciiTheme="minorHAnsi" w:hAnsiTheme="minorHAnsi" w:cstheme="minorBidi"/>
          <w:sz w:val="22"/>
          <w:szCs w:val="22"/>
          <w:lang w:val="en-US"/>
        </w:rPr>
        <w:t xml:space="preserve"> voice vlan 150</w:t>
      </w:r>
    </w:p>
    <w:p w:rsidR="006E4141" w:rsidRPr="006E4141" w:rsidRDefault="00112D5D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193812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max-dn</w:t>
      </w:r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150</w:t>
      </w:r>
    </w:p>
    <w:p w:rsidR="006E4141" w:rsidRPr="006E4141" w:rsidRDefault="00112D5D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756752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 w:rsidRPr="006E4141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max-ephones</w:t>
      </w:r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150</w:t>
      </w:r>
    </w:p>
    <w:p w:rsidR="006E4141" w:rsidRDefault="00112D5D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406302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 w:rsidRPr="006E4141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network</w:t>
      </w:r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r w:rsidR="006E4141">
        <w:rPr>
          <w:rFonts w:asciiTheme="minorHAnsi" w:hAnsiTheme="minorHAnsi" w:cstheme="minorBidi"/>
          <w:sz w:val="22"/>
          <w:szCs w:val="22"/>
          <w:lang w:val="en-US"/>
        </w:rPr>
        <w:t>172.22.1.0 255.255.255.128</w:t>
      </w:r>
    </w:p>
    <w:p w:rsidR="006E4141" w:rsidRDefault="00112D5D" w:rsidP="006E4141">
      <w:pPr>
        <w:pStyle w:val="HTMLconformatoprevio"/>
        <w:shd w:val="clear" w:color="auto" w:fill="FFFFFF"/>
        <w:ind w:left="708" w:firstLine="708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323359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4141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>option</w:t>
      </w:r>
      <w:proofErr w:type="gramEnd"/>
      <w:r w:rsidR="006E4141" w:rsidRPr="006E4141">
        <w:rPr>
          <w:rFonts w:asciiTheme="minorHAnsi" w:hAnsiTheme="minorHAnsi" w:cstheme="minorBidi"/>
          <w:sz w:val="22"/>
          <w:szCs w:val="22"/>
          <w:lang w:val="en-US"/>
        </w:rPr>
        <w:t xml:space="preserve"> 150 ip 172.22.1.107</w:t>
      </w:r>
    </w:p>
    <w:p w:rsidR="00112D5D" w:rsidRDefault="00112D5D" w:rsidP="00112D5D">
      <w:pPr>
        <w:pStyle w:val="Prrafodelista"/>
        <w:numPr>
          <w:ilvl w:val="0"/>
          <w:numId w:val="2"/>
        </w:numPr>
        <w:spacing w:after="0"/>
      </w:pPr>
      <w:r>
        <w:lastRenderedPageBreak/>
        <w:t xml:space="preserve">UN ADMINISTRADOR DE RED QUIERE IMPLEMENTAR UN TUNEL VPN EN R2 ¿COMO DEBERIA CONFIGURARSE PARA ESTABLECER LA CONEXIÓN? </w:t>
      </w: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8583E6A" wp14:editId="4C5F4BDD">
                <wp:extent cx="3341370" cy="1798320"/>
                <wp:effectExtent l="19050" t="19050" r="11430" b="1143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798320"/>
                          <a:chOff x="0" y="0"/>
                          <a:chExt cx="3341370" cy="1798320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https://ccnadesdecero.es/wp-content/uploads/2017/12/Pregunta-25-Examen-Final-A-CCNA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0" b="99667" l="0" r="100000">
                                        <a14:foregroundMark x1="27504" y1="61000" x2="28014" y2="70000"/>
                                        <a14:foregroundMark x1="42784" y1="53333" x2="42784" y2="53333"/>
                                        <a14:foregroundMark x1="14601" y1="23333" x2="14601" y2="23333"/>
                                        <a14:backgroundMark x1="3565" y1="28000" x2="30390" y2="29667"/>
                                        <a14:backgroundMark x1="67402" y1="48000" x2="95925" y2="47667"/>
                                        <a14:backgroundMark x1="57895" y1="95667" x2="89304" y2="93000"/>
                                        <a14:backgroundMark x1="48727" y1="93667" x2="14092" y2="93000"/>
                                        <a14:backgroundMark x1="18676" y1="64000" x2="24788" y2="64667"/>
                                        <a14:backgroundMark x1="29881" y1="65000" x2="36333" y2="65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73" t="4236" r="9417" b="6845"/>
                          <a:stretch/>
                        </pic:blipFill>
                        <pic:spPr bwMode="auto">
                          <a:xfrm>
                            <a:off x="0" y="0"/>
                            <a:ext cx="334137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6" name="Grupo 6"/>
                        <wpg:cNvGrpSpPr/>
                        <wpg:grpSpPr>
                          <a:xfrm>
                            <a:off x="304800" y="1114424"/>
                            <a:ext cx="1104900" cy="190501"/>
                            <a:chOff x="0" y="-1"/>
                            <a:chExt cx="1190625" cy="190501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-1"/>
                              <a:ext cx="56197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628650" y="0"/>
                              <a:ext cx="5619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D97BAC" id="Grupo 8" o:spid="_x0000_s1026" style="width:263.1pt;height:141.6pt;mso-position-horizontal-relative:char;mso-position-vertical-relative:line" coordsize="33413,17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https://ccnadesdecero.es/wp-content/uploads/2017/12/Pregunta-25-Examen-Final-A-CCNA-1.png" style="position:absolute;width:33413;height:17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" stroked="t" strokecolor="black [3213]">
                  <v:imagedata r:id="rId13" o:title="Pregunta-25-Examen-Final-A-CCNA-1" croptop="2776f" cropbottom="4486f" cropleft="4242f" cropright="6172f"/>
                  <v:path arrowok="t"/>
                </v:shape>
                <v:group id="Grupo 6" o:spid="_x0000_s1028" style="position:absolute;left:3048;top:11144;width:11049;height:1905" coordorigin="" coordsize="11906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ángulo 1" o:spid="_x0000_s1029" style="position:absolute;width:561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" fillcolor="white [3212]" strokecolor="white [3212]" strokeweight="2pt"/>
                  <v:rect id="Rectángulo 5" o:spid="_x0000_s1030" style="position:absolute;left:6286;width:562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" fillcolor="white [3212]" strokecolor="white [3212]" strokeweight="2pt"/>
                </v:group>
                <w10:anchorlock/>
              </v:group>
            </w:pict>
          </mc:Fallback>
        </mc:AlternateContent>
      </w:r>
    </w:p>
    <w:p w:rsidR="00112D5D" w:rsidRDefault="00112D5D" w:rsidP="00112D5D">
      <w:pPr>
        <w:spacing w:after="0"/>
        <w:ind w:left="1416"/>
      </w:pPr>
      <w:sdt>
        <w:sdtPr>
          <w:id w:val="-676806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Desde 172.168.10.65 a 172.168.10.130</w:t>
      </w:r>
    </w:p>
    <w:p w:rsidR="00112D5D" w:rsidRDefault="00112D5D" w:rsidP="00112D5D">
      <w:pPr>
        <w:spacing w:after="0"/>
        <w:ind w:left="1416"/>
      </w:pPr>
      <w:sdt>
        <w:sdtPr>
          <w:id w:val="2140763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Desde 172.168.10.130 a 172.168.10.129</w:t>
      </w:r>
    </w:p>
    <w:p w:rsidR="00112D5D" w:rsidRDefault="00112D5D" w:rsidP="00112D5D">
      <w:pPr>
        <w:spacing w:after="0"/>
        <w:ind w:left="1416"/>
      </w:pPr>
      <w:sdt>
        <w:sdtPr>
          <w:id w:val="-1815095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Desde 172.168.10.129 a 172.168.11.65</w:t>
      </w:r>
    </w:p>
    <w:p w:rsidR="00112D5D" w:rsidRDefault="00112D5D" w:rsidP="00112D5D">
      <w:pPr>
        <w:spacing w:after="0"/>
        <w:ind w:left="1416"/>
      </w:pPr>
      <w:sdt>
        <w:sdtPr>
          <w:id w:val="-1583592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Desde 172.168.10.129 a 172.168.10.130</w:t>
      </w:r>
    </w:p>
    <w:p w:rsidR="00112D5D" w:rsidRDefault="00112D5D" w:rsidP="00112D5D">
      <w:pPr>
        <w:spacing w:after="0"/>
        <w:ind w:left="1416"/>
      </w:pPr>
      <w:sdt>
        <w:sdtPr>
          <w:id w:val="-566098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Desde 172.168.10.130 a 172.168.10.65</w:t>
      </w:r>
    </w:p>
    <w:p w:rsidR="00524BD5" w:rsidRDefault="00524BD5" w:rsidP="00524BD5">
      <w:pPr>
        <w:pStyle w:val="HTMLconformatoprevio"/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</w:p>
    <w:p w:rsidR="00524BD5" w:rsidRPr="00524BD5" w:rsidRDefault="00524BD5" w:rsidP="00524BD5">
      <w:pPr>
        <w:pStyle w:val="HTMLconformatoprevio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  <w:r w:rsidRPr="00524BD5">
        <w:rPr>
          <w:rFonts w:asciiTheme="minorHAnsi" w:hAnsiTheme="minorHAnsi" w:cstheme="minorBidi"/>
          <w:sz w:val="22"/>
          <w:szCs w:val="22"/>
        </w:rPr>
        <w:t xml:space="preserve">¿QUÉ DOS AFIRMACIONES DESCRIBEN EL EFECTO DE LA MÁSCARA WILDCARD 0.0.0.15 DE </w:t>
      </w:r>
      <w:r>
        <w:rPr>
          <w:rFonts w:asciiTheme="minorHAnsi" w:hAnsiTheme="minorHAnsi" w:cstheme="minorBidi"/>
          <w:sz w:val="22"/>
          <w:szCs w:val="22"/>
        </w:rPr>
        <w:t>LA LISTA DE CONTROL DE ACCESO?</w:t>
      </w:r>
    </w:p>
    <w:p w:rsidR="00524BD5" w:rsidRPr="00524BD5" w:rsidRDefault="00112D5D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462418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últimos cinco bits de una dirección IP suministrada serán ignorados.</w:t>
      </w:r>
    </w:p>
    <w:p w:rsidR="00524BD5" w:rsidRPr="00524BD5" w:rsidRDefault="00112D5D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411279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primeros 28 bits de una dirección IP suministrada serán ignorados.</w:t>
      </w:r>
    </w:p>
    <w:p w:rsidR="00524BD5" w:rsidRPr="00524BD5" w:rsidRDefault="00112D5D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1512841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últimos cuatro bits de una dirección IP suministrada serán correspondidos.</w:t>
      </w:r>
    </w:p>
    <w:p w:rsidR="00524BD5" w:rsidRPr="00524BD5" w:rsidRDefault="00112D5D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536392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últimos cuatro bits de una dirección IP suministrada serán ignorados.</w:t>
      </w:r>
    </w:p>
    <w:p w:rsidR="00524BD5" w:rsidRPr="00524BD5" w:rsidRDefault="00112D5D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988445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primeros 28 bits de una dirección IP suministrada serán correspondidos.</w:t>
      </w:r>
    </w:p>
    <w:p w:rsidR="00524BD5" w:rsidRDefault="00112D5D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1533256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4BD5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524BD5" w:rsidRPr="00524BD5">
        <w:rPr>
          <w:rFonts w:asciiTheme="minorHAnsi" w:hAnsiTheme="minorHAnsi" w:cstheme="minorBidi"/>
          <w:sz w:val="22"/>
          <w:szCs w:val="22"/>
        </w:rPr>
        <w:t>Los primeros 32 bits de una dirección IP suministrada serán correspondidos.</w:t>
      </w:r>
    </w:p>
    <w:p w:rsidR="006C2DFF" w:rsidRDefault="006C2DFF" w:rsidP="00524BD5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</w:p>
    <w:p w:rsidR="00BF2F13" w:rsidRPr="00BF2F13" w:rsidRDefault="00BF2F13" w:rsidP="00BF2F13">
      <w:pPr>
        <w:pStyle w:val="HTMLconformatoprevio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  <w:r w:rsidRPr="00BF2F13">
        <w:rPr>
          <w:rFonts w:asciiTheme="minorHAnsi" w:hAnsiTheme="minorHAnsi" w:cstheme="minorBidi"/>
          <w:sz w:val="22"/>
          <w:szCs w:val="22"/>
        </w:rPr>
        <w:t>¿QUÉ COMANDO SE PUEDE UTILIZAR PARA VER LAS ADYACENCIAS DE OSPF CON ROUTERS VECINOS JUNTO CON EL ESTADO DE TRANSICIÓN?</w:t>
      </w:r>
    </w:p>
    <w:p w:rsidR="00BF2F13" w:rsidRPr="00BF2F13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1735770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ip ospf neighbor</w:t>
      </w:r>
    </w:p>
    <w:p w:rsidR="00BF2F13" w:rsidRPr="00BF2F13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-1804692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F13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ip protocols</w:t>
      </w:r>
    </w:p>
    <w:p w:rsidR="00BF2F13" w:rsidRPr="00BF2F13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64162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F13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running-config</w:t>
      </w:r>
    </w:p>
    <w:p w:rsidR="00524BD5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  <w:sdt>
        <w:sdtPr>
          <w:rPr>
            <w:rFonts w:asciiTheme="minorHAnsi" w:hAnsiTheme="minorHAnsi" w:cstheme="minorBidi"/>
            <w:sz w:val="22"/>
            <w:szCs w:val="22"/>
            <w:lang w:val="en-US"/>
          </w:rPr>
          <w:id w:val="2141456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2F13">
            <w:rPr>
              <w:rFonts w:ascii="MS Gothic" w:eastAsia="MS Gothic" w:hAnsi="MS Gothic" w:cstheme="minorBidi" w:hint="eastAsia"/>
              <w:sz w:val="22"/>
              <w:szCs w:val="22"/>
              <w:lang w:val="en-US"/>
            </w:rPr>
            <w:t>☐</w:t>
          </w:r>
        </w:sdtContent>
      </w:sdt>
      <w:proofErr w:type="gramStart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>show</w:t>
      </w:r>
      <w:proofErr w:type="gramEnd"/>
      <w:r w:rsidR="00BF2F13" w:rsidRPr="00BF2F13">
        <w:rPr>
          <w:rFonts w:asciiTheme="minorHAnsi" w:hAnsiTheme="minorHAnsi" w:cstheme="minorBidi"/>
          <w:sz w:val="22"/>
          <w:szCs w:val="22"/>
          <w:lang w:val="en-US"/>
        </w:rPr>
        <w:t xml:space="preserve"> ip ospf interface</w:t>
      </w:r>
    </w:p>
    <w:p w:rsidR="00BF2F13" w:rsidRDefault="00BF2F13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</w:p>
    <w:p w:rsidR="00BF2F13" w:rsidRPr="006C2DFF" w:rsidRDefault="006C2DFF" w:rsidP="006C2DFF">
      <w:pPr>
        <w:pStyle w:val="HTMLconformatoprevio"/>
        <w:numPr>
          <w:ilvl w:val="0"/>
          <w:numId w:val="2"/>
        </w:numPr>
        <w:shd w:val="clear" w:color="auto" w:fill="FFFFFF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  <w:lang w:eastAsia="es-AR"/>
        </w:rPr>
        <w:drawing>
          <wp:anchor distT="0" distB="0" distL="114300" distR="114300" simplePos="0" relativeHeight="251655168" behindDoc="1" locked="0" layoutInCell="1" allowOverlap="1" wp14:anchorId="5C3631E5" wp14:editId="262512A2">
            <wp:simplePos x="0" y="0"/>
            <wp:positionH relativeFrom="column">
              <wp:posOffset>108585</wp:posOffset>
            </wp:positionH>
            <wp:positionV relativeFrom="paragraph">
              <wp:posOffset>511810</wp:posOffset>
            </wp:positionV>
            <wp:extent cx="3990340" cy="2011680"/>
            <wp:effectExtent l="0" t="0" r="0" b="7620"/>
            <wp:wrapThrough wrapText="bothSides">
              <wp:wrapPolygon edited="0">
                <wp:start x="0" y="0"/>
                <wp:lineTo x="0" y="21477"/>
                <wp:lineTo x="21449" y="21477"/>
                <wp:lineTo x="21449" y="0"/>
                <wp:lineTo x="0" y="0"/>
              </wp:wrapPolygon>
            </wp:wrapThrough>
            <wp:docPr id="4" name="Imagen 4" descr="C:\Users\Windows\Documents\ISTEA\Eficiencia de Redes\FINAL\ep10-FC-ccna3-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ndows\Documents\ISTEA\Eficiencia de Redes\FINAL\ep10-FC-ccna3-1-1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LA CONFIGURACIÓN MUESTRA LOS COMANDOS </w:t>
      </w:r>
      <w:r>
        <w:rPr>
          <w:rFonts w:asciiTheme="minorHAnsi" w:hAnsiTheme="minorHAnsi" w:cstheme="minorBidi"/>
          <w:sz w:val="22"/>
          <w:szCs w:val="22"/>
        </w:rPr>
        <w:t>UTILIZADOS POR UN ADMINISTRADOR DE RED</w:t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 PARA EL </w:t>
      </w:r>
      <w:r>
        <w:rPr>
          <w:rFonts w:asciiTheme="minorHAnsi" w:hAnsiTheme="minorHAnsi" w:cstheme="minorBidi"/>
          <w:sz w:val="22"/>
          <w:szCs w:val="22"/>
        </w:rPr>
        <w:t>ENRUTAMIENTO</w:t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 ENTRE REDES VLAN. SIN EMBARGO, PCA NO SE PUEDE COMUNICAR CON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 w:rsidR="00BF2F13" w:rsidRPr="00BF2F13">
        <w:rPr>
          <w:rFonts w:asciiTheme="minorHAnsi" w:hAnsiTheme="minorHAnsi" w:cstheme="minorBidi"/>
          <w:sz w:val="22"/>
          <w:szCs w:val="22"/>
        </w:rPr>
        <w:t>PCB. ¿QUÉ PARTE DE LA CONFIGURACIÓN CAUSA EL PROBLEMA?</w:t>
      </w:r>
    </w:p>
    <w:p w:rsidR="00BF2F13" w:rsidRPr="00BF2F13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391847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2DFF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BF2F13" w:rsidRPr="00BF2F13">
        <w:rPr>
          <w:rFonts w:asciiTheme="minorHAnsi" w:hAnsiTheme="minorHAnsi" w:cstheme="minorBidi"/>
          <w:sz w:val="22"/>
          <w:szCs w:val="22"/>
        </w:rPr>
        <w:t>Enlaces troncales</w:t>
      </w:r>
    </w:p>
    <w:p w:rsidR="00BF2F13" w:rsidRPr="00BF2F13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226969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0A9D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BF2F13" w:rsidRPr="00BF2F13">
        <w:rPr>
          <w:rFonts w:asciiTheme="minorHAnsi" w:hAnsiTheme="minorHAnsi" w:cstheme="minorBidi"/>
          <w:sz w:val="22"/>
          <w:szCs w:val="22"/>
        </w:rPr>
        <w:t xml:space="preserve">Configuración de </w:t>
      </w:r>
      <w:r w:rsidR="006C2DFF">
        <w:rPr>
          <w:rFonts w:asciiTheme="minorHAnsi" w:hAnsiTheme="minorHAnsi" w:cstheme="minorBidi"/>
          <w:sz w:val="22"/>
          <w:szCs w:val="22"/>
        </w:rPr>
        <w:t xml:space="preserve">las </w:t>
      </w:r>
      <w:r w:rsidR="00BF2F13" w:rsidRPr="00BF2F13">
        <w:rPr>
          <w:rFonts w:asciiTheme="minorHAnsi" w:hAnsiTheme="minorHAnsi" w:cstheme="minorBidi"/>
          <w:sz w:val="22"/>
          <w:szCs w:val="22"/>
        </w:rPr>
        <w:t>VLAN</w:t>
      </w:r>
      <w:r w:rsidR="006C2DFF">
        <w:rPr>
          <w:rFonts w:asciiTheme="minorHAnsi" w:hAnsiTheme="minorHAnsi" w:cstheme="minorBidi"/>
          <w:sz w:val="22"/>
          <w:szCs w:val="22"/>
        </w:rPr>
        <w:t xml:space="preserve"> en el switch</w:t>
      </w:r>
    </w:p>
    <w:p w:rsidR="00BF2F13" w:rsidRPr="00BF2F13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1495540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2DFF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6C2DFF">
        <w:rPr>
          <w:rFonts w:asciiTheme="minorHAnsi" w:hAnsiTheme="minorHAnsi" w:cstheme="minorBidi"/>
          <w:sz w:val="22"/>
          <w:szCs w:val="22"/>
        </w:rPr>
        <w:t xml:space="preserve">Modo de los puertos </w:t>
      </w:r>
      <w:r w:rsidR="00BF2F13" w:rsidRPr="00BF2F13">
        <w:rPr>
          <w:rFonts w:asciiTheme="minorHAnsi" w:hAnsiTheme="minorHAnsi" w:cstheme="minorBidi"/>
          <w:sz w:val="22"/>
          <w:szCs w:val="22"/>
        </w:rPr>
        <w:t>FastEthernet del switch</w:t>
      </w:r>
    </w:p>
    <w:p w:rsidR="00BF2F13" w:rsidRPr="00BF2F13" w:rsidRDefault="00112D5D" w:rsidP="00BF2F13">
      <w:pPr>
        <w:pStyle w:val="HTMLconformatoprevio"/>
        <w:shd w:val="clear" w:color="auto" w:fill="FFFFFF"/>
        <w:ind w:left="1416"/>
        <w:textAlignment w:val="baseline"/>
        <w:rPr>
          <w:rFonts w:asciiTheme="minorHAnsi" w:hAnsiTheme="minorHAnsi" w:cstheme="minorBidi"/>
          <w:sz w:val="22"/>
          <w:szCs w:val="22"/>
        </w:rPr>
      </w:pPr>
      <w:sdt>
        <w:sdtPr>
          <w:rPr>
            <w:rFonts w:asciiTheme="minorHAnsi" w:hAnsiTheme="minorHAnsi" w:cstheme="minorBidi"/>
            <w:sz w:val="22"/>
            <w:szCs w:val="22"/>
          </w:rPr>
          <w:id w:val="-1927029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2DFF">
            <w:rPr>
              <w:rFonts w:ascii="MS Gothic" w:eastAsia="MS Gothic" w:hAnsi="MS Gothic" w:cstheme="minorBidi" w:hint="eastAsia"/>
              <w:sz w:val="22"/>
              <w:szCs w:val="22"/>
            </w:rPr>
            <w:t>☐</w:t>
          </w:r>
        </w:sdtContent>
      </w:sdt>
      <w:r w:rsidR="00BF2F13" w:rsidRPr="00BF2F13">
        <w:rPr>
          <w:rFonts w:asciiTheme="minorHAnsi" w:hAnsiTheme="minorHAnsi" w:cstheme="minorBidi"/>
          <w:sz w:val="22"/>
          <w:szCs w:val="22"/>
        </w:rPr>
        <w:t xml:space="preserve">Configuración de puertos </w:t>
      </w:r>
      <w:r w:rsidR="006C2DFF">
        <w:rPr>
          <w:rFonts w:asciiTheme="minorHAnsi" w:hAnsiTheme="minorHAnsi" w:cstheme="minorBidi"/>
          <w:sz w:val="22"/>
          <w:szCs w:val="22"/>
        </w:rPr>
        <w:t>en el</w:t>
      </w:r>
      <w:r w:rsidR="00BF2F13" w:rsidRPr="00BF2F13">
        <w:rPr>
          <w:rFonts w:asciiTheme="minorHAnsi" w:hAnsiTheme="minorHAnsi" w:cstheme="minorBidi"/>
          <w:sz w:val="22"/>
          <w:szCs w:val="22"/>
        </w:rPr>
        <w:t xml:space="preserve"> router</w:t>
      </w:r>
      <w:bookmarkStart w:id="0" w:name="_GoBack"/>
      <w:bookmarkEnd w:id="0"/>
    </w:p>
    <w:sectPr w:rsidR="00BF2F13" w:rsidRPr="00BF2F13" w:rsidSect="00E86718">
      <w:pgSz w:w="12240" w:h="15840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5341"/>
    <w:multiLevelType w:val="hybridMultilevel"/>
    <w:tmpl w:val="64A0E4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37776"/>
    <w:multiLevelType w:val="hybridMultilevel"/>
    <w:tmpl w:val="95D21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2E"/>
    <w:rsid w:val="00053782"/>
    <w:rsid w:val="000654BD"/>
    <w:rsid w:val="00112D5D"/>
    <w:rsid w:val="00132C15"/>
    <w:rsid w:val="00150604"/>
    <w:rsid w:val="001B4B3B"/>
    <w:rsid w:val="001F27A7"/>
    <w:rsid w:val="002E7E0F"/>
    <w:rsid w:val="002F0F1A"/>
    <w:rsid w:val="003157A4"/>
    <w:rsid w:val="00320A2E"/>
    <w:rsid w:val="00403CC7"/>
    <w:rsid w:val="00524BD5"/>
    <w:rsid w:val="005B0A2F"/>
    <w:rsid w:val="006C2DFF"/>
    <w:rsid w:val="006E4141"/>
    <w:rsid w:val="00B963B5"/>
    <w:rsid w:val="00BF2F13"/>
    <w:rsid w:val="00C31B0C"/>
    <w:rsid w:val="00D50A9D"/>
    <w:rsid w:val="00D71A4E"/>
    <w:rsid w:val="00E86718"/>
    <w:rsid w:val="00EB189D"/>
    <w:rsid w:val="00EF0CE5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DF9C"/>
  <w15:docId w15:val="{79DD100C-9B30-43CE-986E-8B81CA0F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B0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1B0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671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89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89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49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68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20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4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84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15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2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68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72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6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3593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331953345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1981034543">
                  <w:marLeft w:val="0"/>
                  <w:marRight w:val="0"/>
                  <w:marTop w:val="0"/>
                  <w:marBottom w:val="0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</w:divsChild>
            </w:div>
          </w:divsChild>
        </w:div>
      </w:divsChild>
    </w:div>
    <w:div w:id="946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61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55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0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39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92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46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62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61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2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90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45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85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82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3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50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4378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2132242157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7081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7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3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49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69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3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39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42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9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2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472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344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82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354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28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081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7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1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37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413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067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902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5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8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2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39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35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601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531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6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314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54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45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1433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14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215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306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830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48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43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4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18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0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28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523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0077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12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56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515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55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122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81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720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956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2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353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3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6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985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33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10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6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17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132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1167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287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3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797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8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72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352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3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9222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3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4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075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77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31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817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208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18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38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50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8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996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087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38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97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421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67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94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94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824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8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4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288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179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59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780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2175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0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373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90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67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09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405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32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67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702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2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441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642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89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184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4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82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088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25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35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5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79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27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208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515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004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43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8161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50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75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41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11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465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46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35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33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589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87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07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906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4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846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00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37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21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57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456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448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8351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1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26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2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36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07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8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05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9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1361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1721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3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60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6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5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758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217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201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4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028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363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1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7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636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4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7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31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57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72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780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45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427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131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332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41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6541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501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1571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36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431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81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80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191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10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58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224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4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60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20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74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4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6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435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2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129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77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02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428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1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6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39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431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15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19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75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40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20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24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3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876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4331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702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28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41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38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003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002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0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864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741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82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0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3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00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3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891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139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19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ISTEA\Eficiencia%20de%20Redes\FINAL\Final%20-%20Eficiencia%20de%20Re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EB60-DAFF-4622-8465-0BC02CA0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- Eficiencia de Redes</Template>
  <TotalTime>111</TotalTime>
  <Pages>5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 Damian Racedo</cp:lastModifiedBy>
  <cp:revision>4</cp:revision>
  <cp:lastPrinted>2019-12-09T21:12:00Z</cp:lastPrinted>
  <dcterms:created xsi:type="dcterms:W3CDTF">2019-12-09T21:14:00Z</dcterms:created>
  <dcterms:modified xsi:type="dcterms:W3CDTF">2019-12-16T20:22:00Z</dcterms:modified>
</cp:coreProperties>
</file>